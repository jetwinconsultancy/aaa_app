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587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743CF3B" wp14:editId="1F71D1D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8ED10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A5F61D7" w14:textId="106407E4" w:rsidR="00D077E9" w:rsidRDefault="00691E61" w:rsidP="00D077E9">
            <w:pPr>
              <w:rPr>
                <w:sz w:val="72"/>
                <w:szCs w:val="72"/>
              </w:rPr>
            </w:pPr>
            <w:sdt>
              <w:sdtPr>
                <w:alias w:val="Report Title"/>
                <w:tag w:val="Report Title"/>
                <w:id w:val="-1089541090"/>
                <w:placeholder>
                  <w:docPart w:val="A348C8378C05474D88D6DD49E4D53748"/>
                </w:placeholder>
                <w:showingPlcHdr/>
                <w15:appearance w15:val="hidden"/>
              </w:sdtPr>
              <w:sdtEndPr/>
              <w:sdtContent>
                <w:r w:rsidR="003D6D40">
                  <w:rPr>
                    <w:sz w:val="72"/>
                    <w:szCs w:val="72"/>
                  </w:rPr>
                  <w:t>IT Project</w:t>
                </w:r>
              </w:sdtContent>
            </w:sdt>
          </w:p>
          <w:p w14:paraId="3D8560F3" w14:textId="7BD5F03D" w:rsidR="00560F05" w:rsidRPr="00560F05" w:rsidRDefault="00691E61" w:rsidP="00D077E9">
            <w:pPr>
              <w:rPr>
                <w:sz w:val="72"/>
                <w:szCs w:val="72"/>
              </w:rPr>
            </w:pPr>
            <w:sdt>
              <w:sdtPr>
                <w:alias w:val="Year"/>
                <w:tag w:val="Year"/>
                <w:id w:val="-510064452"/>
                <w:placeholder>
                  <w:docPart w:val="77BDC1CA575E4DAFA6344E6A0F76C163"/>
                </w:placeholder>
                <w:showingPlcHdr/>
                <w15:appearance w15:val="hidden"/>
              </w:sdtPr>
              <w:sdtEndPr/>
              <w:sdtContent>
                <w:r w:rsidR="003D6D40">
                  <w:rPr>
                    <w:sz w:val="72"/>
                    <w:szCs w:val="72"/>
                  </w:rPr>
                  <w:t>2019</w:t>
                </w:r>
              </w:sdtContent>
            </w:sdt>
          </w:p>
          <w:p w14:paraId="583926B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1A4F2A" wp14:editId="7C5BC0F1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9E660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35A997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F6139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F2E3EF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CD5712416264461AC22D0951DBDA9B3"/>
              </w:placeholder>
              <w15:appearance w15:val="hidden"/>
            </w:sdtPr>
            <w:sdtEndPr/>
            <w:sdtContent>
              <w:p w14:paraId="55BD5B1E" w14:textId="148FC0ED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9A4E77">
                  <w:rPr>
                    <w:rStyle w:val="SubtitleChar"/>
                    <w:b w:val="0"/>
                    <w:noProof/>
                  </w:rPr>
                  <w:t>ABC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C5D6A4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705D0B7" wp14:editId="6524DD5C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D742C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6C34AF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D1E998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9F5912F" w14:textId="6C48BB8B" w:rsidR="00D077E9" w:rsidRDefault="00691E61" w:rsidP="00D077E9">
            <w:sdt>
              <w:sdtPr>
                <w:id w:val="-1740469667"/>
                <w:placeholder>
                  <w:docPart w:val="841CA9A186E14432B670C463A97CC343"/>
                </w:placeholder>
                <w:showingPlcHdr/>
                <w15:appearance w15:val="hidden"/>
              </w:sdtPr>
              <w:sdtEndPr/>
              <w:sdtContent>
                <w:r w:rsidR="006E152D">
                  <w:t>ABC</w:t>
                </w:r>
              </w:sdtContent>
            </w:sdt>
          </w:p>
          <w:p w14:paraId="0CCFA58C" w14:textId="4FE55601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7D820E83ABA4F73A12C249F477A520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D6D40">
                  <w:t>ABC</w:t>
                </w:r>
              </w:sdtContent>
            </w:sdt>
          </w:p>
          <w:p w14:paraId="150EADC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C31FA4B" w14:textId="455938EC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524D0D4E" wp14:editId="71043EF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F0EE43" wp14:editId="17F15A7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06D53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28E7DE" wp14:editId="3953F88E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8C3A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0AE98E87" w14:textId="72C1CD54" w:rsidR="009A4E77" w:rsidRDefault="009A4E77">
      <w:pPr>
        <w:spacing w:after="200"/>
      </w:pPr>
      <w:sdt>
        <w:sdtPr>
          <w:alias w:val="Report Title"/>
          <w:tag w:val="Report Title"/>
          <w:id w:val="-1595849482"/>
          <w:placeholder>
            <w:docPart w:val="5057C3AC97C24B76A008A0B6F1365622"/>
          </w:placeholder>
          <w:showingPlcHdr/>
          <w15:appearance w15:val="hidden"/>
        </w:sdtPr>
        <w:sdtContent>
          <w:r>
            <w:rPr>
              <w:sz w:val="72"/>
              <w:szCs w:val="72"/>
            </w:rPr>
            <w:t>IT Project</w:t>
          </w:r>
        </w:sdtContent>
      </w:sdt>
      <w:bookmarkStart w:id="0" w:name="_GoBack"/>
      <w:bookmarkEnd w:id="0"/>
    </w:p>
    <w:p w14:paraId="045BFF91" w14:textId="77777777" w:rsidR="00D077E9" w:rsidRDefault="00D077E9" w:rsidP="00D077E9">
      <w:pPr>
        <w:pStyle w:val="Heading1"/>
      </w:pPr>
      <w:r w:rsidRPr="00D077E9"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2EDD9BC" w14:textId="77777777" w:rsidTr="00DF027C">
        <w:trPr>
          <w:trHeight w:val="3546"/>
        </w:trPr>
        <w:tc>
          <w:tcPr>
            <w:tcW w:w="9999" w:type="dxa"/>
          </w:tcPr>
          <w:sdt>
            <w:sdtPr>
              <w:alias w:val="subtitle"/>
              <w:tag w:val="subtitle"/>
              <w:id w:val="1660650702"/>
              <w:placeholder>
                <w:docPart w:val="D15ADDA7DF624049889EC0B786BDD812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58681BDD" w14:textId="77777777" w:rsidR="00D077E9" w:rsidRDefault="006E5716" w:rsidP="00DF027C">
                <w:pPr>
                  <w:pStyle w:val="Heading2"/>
                </w:pPr>
                <w:r w:rsidRPr="00DF027C">
                  <w:t>ABC</w:t>
                </w:r>
              </w:p>
            </w:sdtContent>
          </w:sdt>
          <w:p w14:paraId="2D01E459" w14:textId="77777777" w:rsidR="00DF027C" w:rsidRDefault="00DF027C" w:rsidP="00DF027C"/>
          <w:sdt>
            <w:sdtPr>
              <w:id w:val="-2056388886"/>
              <w:placeholder>
                <w:docPart w:val="AEC4A0658ECF4453A405DB1F03A0099A"/>
              </w:placeholder>
              <w:temporary/>
              <w:showingPlcHdr/>
              <w15:appearance w15:val="hidden"/>
            </w:sdtPr>
            <w:sdtEndPr/>
            <w:sdtContent>
              <w:p w14:paraId="3CA1F5DC" w14:textId="77777777" w:rsidR="00DF027C" w:rsidRPr="00DF027C" w:rsidRDefault="00DF027C" w:rsidP="00DF027C">
                <w:pPr>
                  <w:pStyle w:val="Content"/>
                </w:pPr>
                <w:r w:rsidRPr="00DF027C">
                  <w:t>ABC</w:t>
                </w:r>
              </w:p>
            </w:sdtContent>
          </w:sdt>
          <w:p w14:paraId="2C61D65C" w14:textId="77777777" w:rsidR="00DF027C" w:rsidRDefault="00DF027C" w:rsidP="00DF027C"/>
          <w:sdt>
            <w:sdtPr>
              <w:id w:val="-1742009241"/>
              <w:placeholder>
                <w:docPart w:val="0E83114E5B8C46B595AA472DABF9A5FE"/>
              </w:placeholder>
              <w:temporary/>
              <w:showingPlcHdr/>
              <w15:appearance w15:val="hidden"/>
            </w:sdtPr>
            <w:sdtEndPr/>
            <w:sdtContent>
              <w:p w14:paraId="40694E4E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7806369B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19C6BB25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732F4F" wp14:editId="0EEACDBB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E44BF5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732F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" filled="f" stroked="f" strokeweight=".5pt">
                      <v:textbox>
                        <w:txbxContent>
                          <w:p w14:paraId="3FE44BF5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4D9CF7FB" w14:textId="77777777" w:rsidTr="00DF027C">
        <w:trPr>
          <w:trHeight w:val="5931"/>
        </w:trPr>
        <w:tc>
          <w:tcPr>
            <w:tcW w:w="9999" w:type="dxa"/>
          </w:tcPr>
          <w:p w14:paraId="2169D30B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AECAD15F45594E45BE45BF9F6A0E0EA1"/>
              </w:placeholder>
              <w:temporary/>
              <w:showingPlcHdr/>
              <w15:appearance w15:val="hidden"/>
            </w:sdtPr>
            <w:sdtEndPr/>
            <w:sdtContent>
              <w:p w14:paraId="73D214D9" w14:textId="77777777" w:rsidR="00DF027C" w:rsidRPr="00DF027C" w:rsidRDefault="00DF027C" w:rsidP="00DF027C">
                <w:pPr>
                  <w:pStyle w:val="Content"/>
                </w:pPr>
                <w:r w:rsidRPr="00DF027C">
                  <w:t>ABC</w:t>
                </w:r>
              </w:p>
            </w:sdtContent>
          </w:sdt>
          <w:p w14:paraId="5D76D073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D4336B97666740FDBB62C03DEA32024D"/>
              </w:placeholder>
              <w:temporary/>
              <w:showingPlcHdr/>
              <w15:appearance w15:val="hidden"/>
            </w:sdtPr>
            <w:sdtEndPr/>
            <w:sdtContent>
              <w:p w14:paraId="3227C34A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3A7BBCDC" w14:textId="7CB3643D" w:rsidR="00DF027C" w:rsidRDefault="00DF027C" w:rsidP="00DF027C">
            <w:pPr>
              <w:pStyle w:val="Content"/>
              <w:rPr>
                <w:iCs/>
                <w:sz w:val="36"/>
              </w:rPr>
            </w:pPr>
          </w:p>
          <w:p w14:paraId="09196E2D" w14:textId="77777777" w:rsidR="00CE28FD" w:rsidRPr="00CE28FD" w:rsidRDefault="00CE28FD" w:rsidP="00DF027C">
            <w:pPr>
              <w:pStyle w:val="Content"/>
              <w:rPr>
                <w:iCs/>
                <w:sz w:val="36"/>
              </w:rPr>
            </w:pPr>
          </w:p>
          <w:p w14:paraId="380908A2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19E23CD1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A4CC3" w14:textId="77777777" w:rsidR="00691E61" w:rsidRDefault="00691E61">
      <w:r>
        <w:separator/>
      </w:r>
    </w:p>
    <w:p w14:paraId="49DF955A" w14:textId="77777777" w:rsidR="00691E61" w:rsidRDefault="00691E61"/>
  </w:endnote>
  <w:endnote w:type="continuationSeparator" w:id="0">
    <w:p w14:paraId="1B455A73" w14:textId="77777777" w:rsidR="00691E61" w:rsidRDefault="00691E61">
      <w:r>
        <w:continuationSeparator/>
      </w:r>
    </w:p>
    <w:p w14:paraId="4EABB077" w14:textId="77777777" w:rsidR="00691E61" w:rsidRDefault="00691E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ACBB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6578FB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566E4" w14:textId="77777777" w:rsidR="00691E61" w:rsidRDefault="00691E61">
      <w:r>
        <w:separator/>
      </w:r>
    </w:p>
    <w:p w14:paraId="2E790FD2" w14:textId="77777777" w:rsidR="00691E61" w:rsidRDefault="00691E61"/>
  </w:footnote>
  <w:footnote w:type="continuationSeparator" w:id="0">
    <w:p w14:paraId="1BCDBC4B" w14:textId="77777777" w:rsidR="00691E61" w:rsidRDefault="00691E61">
      <w:r>
        <w:continuationSeparator/>
      </w:r>
    </w:p>
    <w:p w14:paraId="3EBD494F" w14:textId="77777777" w:rsidR="00691E61" w:rsidRDefault="00691E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0F1290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EF75127" w14:textId="77777777" w:rsidR="00D077E9" w:rsidRDefault="00D077E9">
          <w:pPr>
            <w:pStyle w:val="Header"/>
          </w:pPr>
        </w:p>
      </w:tc>
    </w:tr>
  </w:tbl>
  <w:p w14:paraId="5EC09024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A9"/>
    <w:rsid w:val="0002482E"/>
    <w:rsid w:val="00050195"/>
    <w:rsid w:val="00050324"/>
    <w:rsid w:val="000A0150"/>
    <w:rsid w:val="000C212F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D6D40"/>
    <w:rsid w:val="004110DE"/>
    <w:rsid w:val="0044085A"/>
    <w:rsid w:val="004A2302"/>
    <w:rsid w:val="004B21A5"/>
    <w:rsid w:val="005037F0"/>
    <w:rsid w:val="00516A86"/>
    <w:rsid w:val="005275F6"/>
    <w:rsid w:val="00560F05"/>
    <w:rsid w:val="00572102"/>
    <w:rsid w:val="005A0474"/>
    <w:rsid w:val="005F1BB0"/>
    <w:rsid w:val="00656C4D"/>
    <w:rsid w:val="006907EE"/>
    <w:rsid w:val="00691E61"/>
    <w:rsid w:val="006E152D"/>
    <w:rsid w:val="006E5716"/>
    <w:rsid w:val="007302B3"/>
    <w:rsid w:val="00730733"/>
    <w:rsid w:val="00730E3A"/>
    <w:rsid w:val="00736AAF"/>
    <w:rsid w:val="00765B2A"/>
    <w:rsid w:val="00781154"/>
    <w:rsid w:val="00783A34"/>
    <w:rsid w:val="007C6B52"/>
    <w:rsid w:val="007D16C5"/>
    <w:rsid w:val="007D627D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5AA9"/>
    <w:rsid w:val="009A4E77"/>
    <w:rsid w:val="009C7720"/>
    <w:rsid w:val="00A23AFA"/>
    <w:rsid w:val="00A31B3E"/>
    <w:rsid w:val="00A532F3"/>
    <w:rsid w:val="00A8489E"/>
    <w:rsid w:val="00AC29F3"/>
    <w:rsid w:val="00B231E5"/>
    <w:rsid w:val="00B64B22"/>
    <w:rsid w:val="00C02B87"/>
    <w:rsid w:val="00C4086D"/>
    <w:rsid w:val="00CA1896"/>
    <w:rsid w:val="00CB5B28"/>
    <w:rsid w:val="00CE28FD"/>
    <w:rsid w:val="00CF5371"/>
    <w:rsid w:val="00CF642A"/>
    <w:rsid w:val="00D0323A"/>
    <w:rsid w:val="00D0559F"/>
    <w:rsid w:val="00D077E9"/>
    <w:rsid w:val="00D42CB7"/>
    <w:rsid w:val="00D5413D"/>
    <w:rsid w:val="00D570A9"/>
    <w:rsid w:val="00D664D7"/>
    <w:rsid w:val="00D70D02"/>
    <w:rsid w:val="00D770C7"/>
    <w:rsid w:val="00D86945"/>
    <w:rsid w:val="00D90290"/>
    <w:rsid w:val="00DC679E"/>
    <w:rsid w:val="00DD152F"/>
    <w:rsid w:val="00DE213F"/>
    <w:rsid w:val="00DF027C"/>
    <w:rsid w:val="00E00A32"/>
    <w:rsid w:val="00E22ACD"/>
    <w:rsid w:val="00E35DB5"/>
    <w:rsid w:val="00E620B0"/>
    <w:rsid w:val="00E779C1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E6649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A1B0A"/>
  <w15:docId w15:val="{4736C0CA-760C-4E29-A0BE-E06D029B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D5712416264461AC22D0951DBDA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F6891-106B-4096-9F6F-6CB42E6A0D94}"/>
      </w:docPartPr>
      <w:docPartBody>
        <w:p w:rsidR="00A54F26" w:rsidRDefault="005411D7">
          <w:pPr>
            <w:pStyle w:val="8CD5712416264461AC22D0951DBDA9B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21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41CA9A186E14432B670C463A97CC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90E82-E468-4510-8816-4FB612EF52C5}"/>
      </w:docPartPr>
      <w:docPartBody>
        <w:p w:rsidR="00A54F26" w:rsidRDefault="0049373E">
          <w:pPr>
            <w:pStyle w:val="841CA9A186E14432B670C463A97CC343"/>
          </w:pPr>
          <w:r>
            <w:t>SYA PAC</w:t>
          </w:r>
        </w:p>
      </w:docPartBody>
    </w:docPart>
    <w:docPart>
      <w:docPartPr>
        <w:name w:val="67D820E83ABA4F73A12C249F477A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BC736-0A0D-4F01-8950-4FC9820AEDF4}"/>
      </w:docPartPr>
      <w:docPartBody>
        <w:p w:rsidR="00A54F26" w:rsidRDefault="0049373E">
          <w:pPr>
            <w:pStyle w:val="67D820E83ABA4F73A12C249F477A5202"/>
          </w:pPr>
          <w:r>
            <w:t>Avalynn Tan</w:t>
          </w:r>
        </w:p>
      </w:docPartBody>
    </w:docPart>
    <w:docPart>
      <w:docPartPr>
        <w:name w:val="D15ADDA7DF624049889EC0B786BDD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52548-8979-4D4E-AC00-628B9066C909}"/>
      </w:docPartPr>
      <w:docPartBody>
        <w:p w:rsidR="00A54F26" w:rsidRDefault="0049373E">
          <w:pPr>
            <w:pStyle w:val="D15ADDA7DF624049889EC0B786BDD812"/>
          </w:pPr>
          <w:r w:rsidRPr="00DF027C">
            <w:t>Subtitle Text Here</w:t>
          </w:r>
        </w:p>
      </w:docPartBody>
    </w:docPart>
    <w:docPart>
      <w:docPartPr>
        <w:name w:val="AEC4A0658ECF4453A405DB1F03A00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B6A5-2AB9-4127-A5D5-41B4F5F7168B}"/>
      </w:docPartPr>
      <w:docPartBody>
        <w:p w:rsidR="00A54F26" w:rsidRDefault="0049373E">
          <w:pPr>
            <w:pStyle w:val="AEC4A0658ECF4453A405DB1F03A0099A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0E83114E5B8C46B595AA472DABF9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327AE-8878-4605-96D0-2780AC8CE5C6}"/>
      </w:docPartPr>
      <w:docPartBody>
        <w:p w:rsidR="00A54F26" w:rsidRDefault="0049373E">
          <w:pPr>
            <w:pStyle w:val="0E83114E5B8C46B595AA472DABF9A5F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ECAD15F45594E45BE45BF9F6A0E0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DBB86-9F86-41F3-AC31-034476129C15}"/>
      </w:docPartPr>
      <w:docPartBody>
        <w:p w:rsidR="00A54F26" w:rsidRDefault="0049373E">
          <w:pPr>
            <w:pStyle w:val="AECAD15F45594E45BE45BF9F6A0E0EA1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D4336B97666740FDBB62C03DEA320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E79BF-AB33-4532-9268-85AE041445B6}"/>
      </w:docPartPr>
      <w:docPartBody>
        <w:p w:rsidR="00A54F26" w:rsidRDefault="0049373E">
          <w:pPr>
            <w:pStyle w:val="D4336B97666740FDBB62C03DEA32024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348C8378C05474D88D6DD49E4D5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C518-0665-43B1-B064-54BAA4C299A7}"/>
      </w:docPartPr>
      <w:docPartBody>
        <w:p w:rsidR="0012471E" w:rsidRDefault="0049373E" w:rsidP="0049373E">
          <w:pPr>
            <w:pStyle w:val="A348C8378C05474D88D6DD49E4D537487"/>
          </w:pPr>
          <w:r>
            <w:rPr>
              <w:sz w:val="72"/>
              <w:szCs w:val="72"/>
            </w:rPr>
            <w:t>Report Name</w:t>
          </w:r>
        </w:p>
      </w:docPartBody>
    </w:docPart>
    <w:docPart>
      <w:docPartPr>
        <w:name w:val="77BDC1CA575E4DAFA6344E6A0F76C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22F6-FADC-4424-8EC1-7CA04ED91560}"/>
      </w:docPartPr>
      <w:docPartBody>
        <w:p w:rsidR="0012471E" w:rsidRDefault="0049373E" w:rsidP="0049373E">
          <w:pPr>
            <w:pStyle w:val="77BDC1CA575E4DAFA6344E6A0F76C1633"/>
          </w:pPr>
          <w:r>
            <w:rPr>
              <w:sz w:val="72"/>
              <w:szCs w:val="72"/>
            </w:rPr>
            <w:t>Year</w:t>
          </w:r>
        </w:p>
      </w:docPartBody>
    </w:docPart>
    <w:docPart>
      <w:docPartPr>
        <w:name w:val="5057C3AC97C24B76A008A0B6F1365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8A774-1A34-4241-A1CE-7317792372A8}"/>
      </w:docPartPr>
      <w:docPartBody>
        <w:p w:rsidR="00000000" w:rsidRDefault="00BE0AE3" w:rsidP="00BE0AE3">
          <w:pPr>
            <w:pStyle w:val="5057C3AC97C24B76A008A0B6F1365622"/>
          </w:pPr>
          <w:r>
            <w:rPr>
              <w:sz w:val="72"/>
              <w:szCs w:val="72"/>
            </w:rPr>
            <w:t>Report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7"/>
    <w:rsid w:val="0012471E"/>
    <w:rsid w:val="002E1FD4"/>
    <w:rsid w:val="0049373E"/>
    <w:rsid w:val="005411D7"/>
    <w:rsid w:val="005649B3"/>
    <w:rsid w:val="009F5E45"/>
    <w:rsid w:val="00A54F26"/>
    <w:rsid w:val="00BE0AE3"/>
    <w:rsid w:val="00CE2052"/>
    <w:rsid w:val="00E879B8"/>
    <w:rsid w:val="00F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8CD5712416264461AC22D0951DBDA9B3">
    <w:name w:val="8CD5712416264461AC22D0951DBDA9B3"/>
  </w:style>
  <w:style w:type="paragraph" w:customStyle="1" w:styleId="841CA9A186E14432B670C463A97CC343">
    <w:name w:val="841CA9A186E14432B670C463A97CC343"/>
  </w:style>
  <w:style w:type="paragraph" w:customStyle="1" w:styleId="67D820E83ABA4F73A12C249F477A5202">
    <w:name w:val="67D820E83ABA4F73A12C249F477A5202"/>
  </w:style>
  <w:style w:type="paragraph" w:customStyle="1" w:styleId="D15ADDA7DF624049889EC0B786BDD812">
    <w:name w:val="D15ADDA7DF624049889EC0B786BDD812"/>
  </w:style>
  <w:style w:type="paragraph" w:customStyle="1" w:styleId="AEC4A0658ECF4453A405DB1F03A0099A">
    <w:name w:val="AEC4A0658ECF4453A405DB1F03A0099A"/>
  </w:style>
  <w:style w:type="paragraph" w:customStyle="1" w:styleId="0E83114E5B8C46B595AA472DABF9A5FE">
    <w:name w:val="0E83114E5B8C46B595AA472DABF9A5FE"/>
  </w:style>
  <w:style w:type="paragraph" w:customStyle="1" w:styleId="AECAD15F45594E45BE45BF9F6A0E0EA1">
    <w:name w:val="AECAD15F45594E45BE45BF9F6A0E0EA1"/>
  </w:style>
  <w:style w:type="paragraph" w:customStyle="1" w:styleId="D4336B97666740FDBB62C03DEA32024D">
    <w:name w:val="D4336B97666740FDBB62C03DEA32024D"/>
  </w:style>
  <w:style w:type="character" w:styleId="PlaceholderText">
    <w:name w:val="Placeholder Text"/>
    <w:basedOn w:val="DefaultParagraphFont"/>
    <w:uiPriority w:val="99"/>
    <w:unhideWhenUsed/>
    <w:rsid w:val="0049373E"/>
    <w:rPr>
      <w:color w:val="808080"/>
    </w:rPr>
  </w:style>
  <w:style w:type="paragraph" w:customStyle="1" w:styleId="A348C8378C05474D88D6DD49E4D53748">
    <w:name w:val="A348C8378C05474D88D6DD49E4D53748"/>
    <w:rsid w:val="00A54F26"/>
  </w:style>
  <w:style w:type="paragraph" w:customStyle="1" w:styleId="A348C8378C05474D88D6DD49E4D537481">
    <w:name w:val="A348C8378C05474D88D6DD49E4D537481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2">
    <w:name w:val="A348C8378C05474D88D6DD49E4D537482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3">
    <w:name w:val="A348C8378C05474D88D6DD49E4D537483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4">
    <w:name w:val="A348C8378C05474D88D6DD49E4D537484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">
    <w:name w:val="77BDC1CA575E4DAFA6344E6A0F76C163"/>
    <w:rsid w:val="00A54F26"/>
  </w:style>
  <w:style w:type="paragraph" w:customStyle="1" w:styleId="A348C8378C05474D88D6DD49E4D537485">
    <w:name w:val="A348C8378C05474D88D6DD49E4D537485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1">
    <w:name w:val="77BDC1CA575E4DAFA6344E6A0F76C1631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6">
    <w:name w:val="A348C8378C05474D88D6DD49E4D537486"/>
    <w:rsid w:val="0012471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2">
    <w:name w:val="77BDC1CA575E4DAFA6344E6A0F76C1632"/>
    <w:rsid w:val="0012471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7">
    <w:name w:val="A348C8378C05474D88D6DD49E4D537487"/>
    <w:rsid w:val="0049373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3">
    <w:name w:val="77BDC1CA575E4DAFA6344E6A0F76C1633"/>
    <w:rsid w:val="0049373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5057C3AC97C24B76A008A0B6F1365622">
    <w:name w:val="5057C3AC97C24B76A008A0B6F1365622"/>
    <w:rsid w:val="00BE0A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156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Woelly William</cp:lastModifiedBy>
  <cp:revision>8</cp:revision>
  <cp:lastPrinted>2006-08-01T17:47:00Z</cp:lastPrinted>
  <dcterms:created xsi:type="dcterms:W3CDTF">2019-08-21T04:57:00Z</dcterms:created>
  <dcterms:modified xsi:type="dcterms:W3CDTF">2019-08-23T04:14:00Z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